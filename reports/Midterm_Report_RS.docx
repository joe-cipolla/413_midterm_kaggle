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81978" w:rsidRDefault="00F0328A">
      <w:pPr>
        <w:pStyle w:val="Title"/>
      </w:pPr>
      <w:sdt>
        <w:sdtPr>
          <w:alias w:val="Title:"/>
          <w:tag w:val="Title:"/>
          <w:id w:val="726351117"/>
          <w:placeholder>
            <w:docPart w:val="0DC9DEC5C57A4811A7621E204A00192C"/>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F3C85F2716944477ACFE704824347B4B"/>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F0328A" w:rsidP="00B823AA">
      <w:pPr>
        <w:pStyle w:val="Title2"/>
      </w:pPr>
      <w:sdt>
        <w:sdtPr>
          <w:alias w:val="Institutional Affiliation(s):"/>
          <w:tag w:val="Institutional Affiliation(s):"/>
          <w:id w:val="-1771543088"/>
          <w:placeholder>
            <w:docPart w:val="A0AC0A99032A4CEB9EB56704E0E09630"/>
          </w:placeholder>
          <w:temporary/>
          <w:showingPlcHdr/>
          <w15:appearance w15:val="hidden"/>
          <w:text/>
        </w:sdtPr>
        <w:sdtEndPr/>
        <w:sdtContent>
          <w:r w:rsidR="005D3A03">
            <w:t>[Institutional Affiliation(s)]</w:t>
          </w:r>
        </w:sdtContent>
      </w:sdt>
    </w:p>
    <w:sdt>
      <w:sdtPr>
        <w:alias w:val="Author Note:"/>
        <w:tag w:val="Author Note:"/>
        <w:id w:val="266668659"/>
        <w:placeholder>
          <w:docPart w:val="95676D15D858475ABE1451322BD71FF0"/>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4D0B6B3905AA4826B4751F9223F14E88"/>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1447BAFFD5584D278FF23B9B3BE8DBEE"/>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2AC6C856DF914F7FAF6CDE392F3DCB1E"/>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B5C8C4D17E0B448F948A95193F9DD20B"/>
          </w:placeholder>
          <w:temporary/>
          <w:showingPlcHdr/>
          <w15:appearance w15:val="hidden"/>
          <w:text/>
        </w:sdtPr>
        <w:sdtEndPr/>
        <w:sdtContent>
          <w:r>
            <w:t>[Click here to add keywords.]</w:t>
          </w:r>
        </w:sdtContent>
      </w:sdt>
    </w:p>
    <w:p w:rsidR="00E81978" w:rsidRDefault="00F0328A">
      <w:pPr>
        <w:pStyle w:val="SectionTitle"/>
      </w:pPr>
      <w:sdt>
        <w:sdtPr>
          <w:alias w:val="Section title:"/>
          <w:tag w:val="Section title:"/>
          <w:id w:val="984196707"/>
          <w:placeholder>
            <w:docPart w:val="5CB1040AF706410BB1C6CE88F067BCD2"/>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43FF901BBDBC48638430FA9BDAC15E88"/>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EE319967E7F54AE9B91613334DBB25B4"/>
        </w:placeholder>
        <w:temporary/>
        <w:showingPlcHdr/>
        <w15:appearance w15:val="hidden"/>
        <w:text/>
      </w:sdtPr>
      <w:sdtEndPr/>
      <w:sdtContent>
        <w:p w:rsidR="00E81978" w:rsidRDefault="005D3A03">
          <w:pPr>
            <w:pStyle w:val="Heading1"/>
          </w:pPr>
          <w:r>
            <w:t>[Heading 1]</w:t>
          </w:r>
        </w:p>
      </w:sdtContent>
    </w:sdt>
    <w:p w:rsidR="00E81978" w:rsidRDefault="00F0328A">
      <w:sdt>
        <w:sdtPr>
          <w:alias w:val="Paragraph text:"/>
          <w:tag w:val="Paragraph text:"/>
          <w:id w:val="1404798514"/>
          <w:placeholder>
            <w:docPart w:val="A4010901F1CF418898F075501E9BEBB9"/>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F0328A" w:rsidP="00C31D30">
      <w:pPr>
        <w:pStyle w:val="Heading2"/>
      </w:pPr>
      <w:sdt>
        <w:sdtPr>
          <w:alias w:val="Heading 2:"/>
          <w:tag w:val="Heading 2:"/>
          <w:id w:val="1203442487"/>
          <w:placeholder>
            <w:docPart w:val="60AE1ECA984447F4BEA2328331576012"/>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6E886C6FCA53478BBA2298871F0C4C2E"/>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F0328A" w:rsidP="00C31D30">
      <w:pPr>
        <w:pStyle w:val="Heading3"/>
      </w:pPr>
      <w:sdt>
        <w:sdtPr>
          <w:alias w:val="Heading 3:"/>
          <w:tag w:val="Heading 3:"/>
          <w:id w:val="1751771428"/>
          <w:placeholder>
            <w:docPart w:val="76F360595F5148409B46AB7E786F8F88"/>
          </w:placeholder>
          <w:temporary/>
          <w:showingPlcHdr/>
          <w15:appearance w15:val="hidden"/>
          <w:text/>
        </w:sdtPr>
        <w:sdtEndPr/>
        <w:sdtContent>
          <w:r w:rsidR="005D3A03" w:rsidRPr="00C31D30">
            <w:t>[Heading 3]</w:t>
          </w:r>
        </w:sdtContent>
      </w:sdt>
      <w:r w:rsidR="00355DCA" w:rsidRPr="00C31D30">
        <w:t>.</w:t>
      </w:r>
    </w:p>
    <w:p w:rsidR="00E81978" w:rsidRDefault="00F0328A">
      <w:pPr>
        <w:rPr>
          <w:b/>
          <w:bCs/>
        </w:rPr>
      </w:pPr>
      <w:sdt>
        <w:sdtPr>
          <w:alias w:val="Paragraph text:"/>
          <w:tag w:val="Paragraph text:"/>
          <w:id w:val="2054876750"/>
          <w:placeholder>
            <w:docPart w:val="0519462ED62D478BA384B4B8FF69AFC6"/>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F0328A" w:rsidP="00C31D30">
      <w:pPr>
        <w:pStyle w:val="Heading4"/>
      </w:pPr>
      <w:sdt>
        <w:sdtPr>
          <w:alias w:val="Heading 4:"/>
          <w:tag w:val="Heading 4:"/>
          <w:id w:val="-685361587"/>
          <w:placeholder>
            <w:docPart w:val="73682124B2DB4B39AAC12FEDB7B4A605"/>
          </w:placeholder>
          <w:temporary/>
          <w:showingPlcHdr/>
          <w15:appearance w15:val="hidden"/>
          <w:text/>
        </w:sdtPr>
        <w:sdtEndPr/>
        <w:sdtContent>
          <w:r w:rsidR="005D3A03" w:rsidRPr="00C31D30">
            <w:t>[Heading 4]</w:t>
          </w:r>
        </w:sdtContent>
      </w:sdt>
      <w:r w:rsidR="00355DCA" w:rsidRPr="00C31D30">
        <w:t>.</w:t>
      </w:r>
    </w:p>
    <w:p w:rsidR="00E81978" w:rsidRDefault="00F0328A">
      <w:pPr>
        <w:rPr>
          <w:b/>
          <w:bCs/>
        </w:rPr>
      </w:pPr>
      <w:sdt>
        <w:sdtPr>
          <w:alias w:val="Paragraph text:"/>
          <w:tag w:val="Paragraph text:"/>
          <w:id w:val="-1987159626"/>
          <w:placeholder>
            <w:docPart w:val="6BA48ACC06234CE1963682434D4CEEA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86AF0D7A0CB84597951E72AFCEF29930"/>
          </w:placeholder>
          <w:temporary/>
          <w:showingPlcHdr/>
          <w15:appearance w15:val="hidden"/>
          <w:text/>
        </w:sdtPr>
        <w:sdtEndPr/>
        <w:sdtContent>
          <w:r w:rsidR="00BA45DB">
            <w:t>Last Name, Year</w:t>
          </w:r>
        </w:sdtContent>
      </w:sdt>
      <w:r w:rsidR="00BA45DB">
        <w:t>)</w:t>
      </w:r>
    </w:p>
    <w:p w:rsidR="00355DCA" w:rsidRPr="00C31D30" w:rsidRDefault="00F0328A" w:rsidP="00C31D30">
      <w:pPr>
        <w:pStyle w:val="Heading5"/>
      </w:pPr>
      <w:sdt>
        <w:sdtPr>
          <w:alias w:val="Heading 5:"/>
          <w:tag w:val="Heading 5:"/>
          <w:id w:val="-53853956"/>
          <w:placeholder>
            <w:docPart w:val="B9DEFE75B63540D8B8AE6D2EE14DAA4F"/>
          </w:placeholder>
          <w:temporary/>
          <w:showingPlcHdr/>
          <w15:appearance w15:val="hidden"/>
          <w:text/>
        </w:sdtPr>
        <w:sdtEndPr/>
        <w:sdtContent>
          <w:r w:rsidR="005D3A03" w:rsidRPr="00C31D30">
            <w:t>[Heading 5]</w:t>
          </w:r>
        </w:sdtContent>
      </w:sdt>
      <w:r w:rsidR="00355DCA" w:rsidRPr="00C31D30">
        <w:t>.</w:t>
      </w:r>
    </w:p>
    <w:p w:rsidR="00E81978" w:rsidRDefault="00F0328A">
      <w:sdt>
        <w:sdtPr>
          <w:alias w:val="Paragraph text:"/>
          <w:tag w:val="Paragraph text:"/>
          <w:id w:val="1216239889"/>
          <w:placeholder>
            <w:docPart w:val="0518C6E2F55F453B877B85F7EF6CABD7"/>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55D9FDD9C43745898383EB01D82A406B"/>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10CDEBC090954CB28E436EBDAACB53A5"/>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A5A593F306CA45CBBA5CE9AC4CF9348F"/>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67270DC8922940B9A363F7708149A7A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B61EDBAB4C4E486A90A10C5C233DAF8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2979EA1E2B14477A67845A7A4A0FDB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9424623079D4122A48CF31721F08BA9"/>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2C3FF8C3D2244CBDB37D68D3A7E03D0F"/>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3CA64926D0D547F99CE22D848CE3DEA8"/>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3B013B1B2343488EB9BAF704C1CE9DD9"/>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C5B9B3C3D8BF4178AE9113F9D7A54BF5"/>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B3D69E37C974D78B99DC91CABB3411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92503F890F8440AABDA48590E179C1E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A6A284B253E4B3580F301FF6158C280"/>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1E4ADCDEC866481DB730216A5352513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DF362F0A83B4D699E8D7CDC0A5044C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D593CB04DD34B429CBBA74DCC4338A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457BA029E1E04AC3A00549E04276471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D73BCDC9BF044B05B1A74484DD16491C"/>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B2035C12445D48A3AE9BAAB367D874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79589BC7D5444E558D496A973A17C1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46A31FFAFC664049BBC88671AE54FDF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AE144573BAA46C59170BABB9734535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7EBCF0E225374F5D8F101BD26DA0380E"/>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0F1F2E43046343FFB2FDAF4F0F1D9B0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C942BDCAAE847EEA18099A29699C45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EFC3DD1BD8264EFB95F9960DB8A09E7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A38D50F669FE4D628DB953D74E8F6D7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D10A520C810C4525811FA14943A0CB0C"/>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42BF128A1589496D98E980E0661F685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A5184123DD9F4B828AE55E8956DE46B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164FD8B7CB7F4F109E1922921EEA57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25FE3FC722934385AF5E933B3F324E0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4E39B57029B745BDA721210E17B665C0"/>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141B4ED3476E4D668F2DFED1AF88595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8CE78EE1C25B4964B420B56CFDCC6E6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E9DFAE4B4BBF44658B0F5E98976CC70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379BA80ECA8F4FD285F361A11A7661E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BAA2CBFA06534CB48D1CC74CF107C48F"/>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07374F247764486B89160E7701DAF00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C785E6A23204430A951574DFDF54041"/>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B574AA6054DE428CB13ED3720C3BC2FB"/>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28A" w:rsidRDefault="00F0328A">
      <w:pPr>
        <w:spacing w:line="240" w:lineRule="auto"/>
      </w:pPr>
      <w:r>
        <w:separator/>
      </w:r>
    </w:p>
    <w:p w:rsidR="00F0328A" w:rsidRDefault="00F0328A"/>
  </w:endnote>
  <w:endnote w:type="continuationSeparator" w:id="0">
    <w:p w:rsidR="00F0328A" w:rsidRDefault="00F0328A">
      <w:pPr>
        <w:spacing w:line="240" w:lineRule="auto"/>
      </w:pPr>
      <w:r>
        <w:continuationSeparator/>
      </w:r>
    </w:p>
    <w:p w:rsidR="00F0328A" w:rsidRDefault="00F03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28A" w:rsidRDefault="00F0328A">
      <w:pPr>
        <w:spacing w:line="240" w:lineRule="auto"/>
      </w:pPr>
      <w:r>
        <w:separator/>
      </w:r>
    </w:p>
    <w:p w:rsidR="00F0328A" w:rsidRDefault="00F0328A"/>
  </w:footnote>
  <w:footnote w:type="continuationSeparator" w:id="0">
    <w:p w:rsidR="00F0328A" w:rsidRDefault="00F0328A">
      <w:pPr>
        <w:spacing w:line="240" w:lineRule="auto"/>
      </w:pPr>
      <w:r>
        <w:continuationSeparator/>
      </w:r>
    </w:p>
    <w:p w:rsidR="00F0328A" w:rsidRDefault="00F032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F0328A">
    <w:pPr>
      <w:pStyle w:val="Header"/>
    </w:pPr>
    <w:sdt>
      <w:sdtPr>
        <w:rPr>
          <w:rStyle w:val="Strong"/>
        </w:rPr>
        <w:alias w:val="Running head"/>
        <w:tag w:val=""/>
        <w:id w:val="12739865"/>
        <w:placeholder>
          <w:docPart w:val="4C785E6A23204430A951574DFDF5404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52B32">
      <w:rPr>
        <w:rStyle w:val="Strong"/>
        <w:noProof/>
      </w:rPr>
      <w:t>6</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Running head: </w:t>
    </w:r>
    <w:sdt>
      <w:sdtPr>
        <w:rPr>
          <w:rStyle w:val="Strong"/>
        </w:rPr>
        <w:alias w:val="Running head"/>
        <w:tag w:val=""/>
        <w:id w:val="-696842620"/>
        <w:placeholder>
          <w:docPart w:val="B574AA6054DE428CB13ED3720C3BC2F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52B3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2"/>
    <w:rsid w:val="000D3F41"/>
    <w:rsid w:val="00355DCA"/>
    <w:rsid w:val="00551A02"/>
    <w:rsid w:val="005534FA"/>
    <w:rsid w:val="005D3A03"/>
    <w:rsid w:val="008002C0"/>
    <w:rsid w:val="00852B32"/>
    <w:rsid w:val="008C5323"/>
    <w:rsid w:val="009A6A3B"/>
    <w:rsid w:val="00B823AA"/>
    <w:rsid w:val="00BA45DB"/>
    <w:rsid w:val="00BF4184"/>
    <w:rsid w:val="00C0601E"/>
    <w:rsid w:val="00C31D30"/>
    <w:rsid w:val="00CD6E39"/>
    <w:rsid w:val="00CF6E91"/>
    <w:rsid w:val="00D85B68"/>
    <w:rsid w:val="00E6004D"/>
    <w:rsid w:val="00E81978"/>
    <w:rsid w:val="00F0328A"/>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D7B11F-AFFA-4E15-8A3B-2EA51505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831\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489118624"/>
        <c:axId val="349952704"/>
      </c:barChart>
      <c:catAx>
        <c:axId val="48911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52704"/>
        <c:crosses val="autoZero"/>
        <c:auto val="1"/>
        <c:lblAlgn val="ctr"/>
        <c:lblOffset val="100"/>
        <c:noMultiLvlLbl val="0"/>
      </c:catAx>
      <c:valAx>
        <c:axId val="34995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1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C9DEC5C57A4811A7621E204A00192C"/>
        <w:category>
          <w:name w:val="General"/>
          <w:gallery w:val="placeholder"/>
        </w:category>
        <w:types>
          <w:type w:val="bbPlcHdr"/>
        </w:types>
        <w:behaviors>
          <w:behavior w:val="content"/>
        </w:behaviors>
        <w:guid w:val="{F3E562E4-0AF1-45BA-97F9-E3D91073CD6B}"/>
      </w:docPartPr>
      <w:docPartBody>
        <w:p w:rsidR="00000000" w:rsidRDefault="000E3D39">
          <w:pPr>
            <w:pStyle w:val="0DC9DEC5C57A4811A7621E204A00192C"/>
          </w:pPr>
          <w:r>
            <w:t>[Title Here, up to 12 Words, on One to Two Lines]</w:t>
          </w:r>
        </w:p>
      </w:docPartBody>
    </w:docPart>
    <w:docPart>
      <w:docPartPr>
        <w:name w:val="F3C85F2716944477ACFE704824347B4B"/>
        <w:category>
          <w:name w:val="General"/>
          <w:gallery w:val="placeholder"/>
        </w:category>
        <w:types>
          <w:type w:val="bbPlcHdr"/>
        </w:types>
        <w:behaviors>
          <w:behavior w:val="content"/>
        </w:behaviors>
        <w:guid w:val="{4EC2F201-7331-4278-A1FA-5CDD01536CBB}"/>
      </w:docPartPr>
      <w:docPartBody>
        <w:p w:rsidR="00000000" w:rsidRDefault="000E3D39">
          <w:pPr>
            <w:pStyle w:val="F3C85F2716944477ACFE704824347B4B"/>
          </w:pPr>
          <w:r>
            <w:t>[Author Name(s), First M. Last, Omit Titles and Degrees]</w:t>
          </w:r>
        </w:p>
      </w:docPartBody>
    </w:docPart>
    <w:docPart>
      <w:docPartPr>
        <w:name w:val="A0AC0A99032A4CEB9EB56704E0E09630"/>
        <w:category>
          <w:name w:val="General"/>
          <w:gallery w:val="placeholder"/>
        </w:category>
        <w:types>
          <w:type w:val="bbPlcHdr"/>
        </w:types>
        <w:behaviors>
          <w:behavior w:val="content"/>
        </w:behaviors>
        <w:guid w:val="{A0B4DA5E-46A5-4D85-AE85-E153FA1B636A}"/>
      </w:docPartPr>
      <w:docPartBody>
        <w:p w:rsidR="00000000" w:rsidRDefault="000E3D39">
          <w:pPr>
            <w:pStyle w:val="A0AC0A99032A4CEB9EB56704E0E09630"/>
          </w:pPr>
          <w:r>
            <w:t>[Institutional Affiliation(s)]</w:t>
          </w:r>
        </w:p>
      </w:docPartBody>
    </w:docPart>
    <w:docPart>
      <w:docPartPr>
        <w:name w:val="95676D15D858475ABE1451322BD71FF0"/>
        <w:category>
          <w:name w:val="General"/>
          <w:gallery w:val="placeholder"/>
        </w:category>
        <w:types>
          <w:type w:val="bbPlcHdr"/>
        </w:types>
        <w:behaviors>
          <w:behavior w:val="content"/>
        </w:behaviors>
        <w:guid w:val="{29DB55A8-D4FD-4851-95BA-D3A43C6E200C}"/>
      </w:docPartPr>
      <w:docPartBody>
        <w:p w:rsidR="00000000" w:rsidRDefault="000E3D39">
          <w:pPr>
            <w:pStyle w:val="95676D15D858475ABE1451322BD71FF0"/>
          </w:pPr>
          <w:r>
            <w:t>Author Note</w:t>
          </w:r>
        </w:p>
      </w:docPartBody>
    </w:docPart>
    <w:docPart>
      <w:docPartPr>
        <w:name w:val="4D0B6B3905AA4826B4751F9223F14E88"/>
        <w:category>
          <w:name w:val="General"/>
          <w:gallery w:val="placeholder"/>
        </w:category>
        <w:types>
          <w:type w:val="bbPlcHdr"/>
        </w:types>
        <w:behaviors>
          <w:behavior w:val="content"/>
        </w:behaviors>
        <w:guid w:val="{F69C1B35-7577-4231-A812-3DED10899F16}"/>
      </w:docPartPr>
      <w:docPartBody>
        <w:p w:rsidR="00000000" w:rsidRDefault="000E3D39">
          <w:pPr>
            <w:pStyle w:val="4D0B6B3905AA4826B4751F9223F14E88"/>
          </w:pPr>
          <w:r>
            <w:t>[Include any grant/funding information and a complete correspondence address.]</w:t>
          </w:r>
        </w:p>
      </w:docPartBody>
    </w:docPart>
    <w:docPart>
      <w:docPartPr>
        <w:name w:val="1447BAFFD5584D278FF23B9B3BE8DBEE"/>
        <w:category>
          <w:name w:val="General"/>
          <w:gallery w:val="placeholder"/>
        </w:category>
        <w:types>
          <w:type w:val="bbPlcHdr"/>
        </w:types>
        <w:behaviors>
          <w:behavior w:val="content"/>
        </w:behaviors>
        <w:guid w:val="{74689963-7265-4429-8648-7AEF92043A09}"/>
      </w:docPartPr>
      <w:docPartBody>
        <w:p w:rsidR="00000000" w:rsidRDefault="000E3D39">
          <w:pPr>
            <w:pStyle w:val="1447BAFFD5584D278FF23B9B3BE8DBEE"/>
          </w:pPr>
          <w:r>
            <w:t>Abstract</w:t>
          </w:r>
        </w:p>
      </w:docPartBody>
    </w:docPart>
    <w:docPart>
      <w:docPartPr>
        <w:name w:val="2AC6C856DF914F7FAF6CDE392F3DCB1E"/>
        <w:category>
          <w:name w:val="General"/>
          <w:gallery w:val="placeholder"/>
        </w:category>
        <w:types>
          <w:type w:val="bbPlcHdr"/>
        </w:types>
        <w:behaviors>
          <w:behavior w:val="content"/>
        </w:behaviors>
        <w:guid w:val="{14C68457-858A-43A4-92FF-67697B6DD92B}"/>
      </w:docPartPr>
      <w:docPartBody>
        <w:p w:rsidR="00000000" w:rsidRDefault="000E3D39">
          <w:pPr>
            <w:pStyle w:val="2AC6C856DF914F7FAF6CDE392F3DCB1E"/>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B5C8C4D17E0B448F948A95193F9DD20B"/>
        <w:category>
          <w:name w:val="General"/>
          <w:gallery w:val="placeholder"/>
        </w:category>
        <w:types>
          <w:type w:val="bbPlcHdr"/>
        </w:types>
        <w:behaviors>
          <w:behavior w:val="content"/>
        </w:behaviors>
        <w:guid w:val="{3DE23BA9-9362-4DDC-B513-31354F63AE33}"/>
      </w:docPartPr>
      <w:docPartBody>
        <w:p w:rsidR="00000000" w:rsidRDefault="000E3D39">
          <w:pPr>
            <w:pStyle w:val="B5C8C4D17E0B448F948A95193F9DD20B"/>
          </w:pPr>
          <w:r>
            <w:t>[Click here to add keywords.]</w:t>
          </w:r>
        </w:p>
      </w:docPartBody>
    </w:docPart>
    <w:docPart>
      <w:docPartPr>
        <w:name w:val="5CB1040AF706410BB1C6CE88F067BCD2"/>
        <w:category>
          <w:name w:val="General"/>
          <w:gallery w:val="placeholder"/>
        </w:category>
        <w:types>
          <w:type w:val="bbPlcHdr"/>
        </w:types>
        <w:behaviors>
          <w:behavior w:val="content"/>
        </w:behaviors>
        <w:guid w:val="{7E397255-7D54-4565-99DD-79313C47CCF2}"/>
      </w:docPartPr>
      <w:docPartBody>
        <w:p w:rsidR="00000000" w:rsidRDefault="000E3D39">
          <w:pPr>
            <w:pStyle w:val="5CB1040AF706410BB1C6CE88F067BCD2"/>
          </w:pPr>
          <w:r>
            <w:t>[Title Here, up to 12 Words, on One to Two Lines]</w:t>
          </w:r>
        </w:p>
      </w:docPartBody>
    </w:docPart>
    <w:docPart>
      <w:docPartPr>
        <w:name w:val="43FF901BBDBC48638430FA9BDAC15E88"/>
        <w:category>
          <w:name w:val="General"/>
          <w:gallery w:val="placeholder"/>
        </w:category>
        <w:types>
          <w:type w:val="bbPlcHdr"/>
        </w:types>
        <w:behaviors>
          <w:behavior w:val="content"/>
        </w:behaviors>
        <w:guid w:val="{7CF21D35-A231-4404-B914-592479F8C3DE}"/>
      </w:docPartPr>
      <w:docPartBody>
        <w:p w:rsidR="00000000" w:rsidRDefault="000E3D39">
          <w:pPr>
            <w:pStyle w:val="43FF901BBDBC48638430FA9BDAC15E88"/>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EE319967E7F54AE9B91613334DBB25B4"/>
        <w:category>
          <w:name w:val="General"/>
          <w:gallery w:val="placeholder"/>
        </w:category>
        <w:types>
          <w:type w:val="bbPlcHdr"/>
        </w:types>
        <w:behaviors>
          <w:behavior w:val="content"/>
        </w:behaviors>
        <w:guid w:val="{CE95E1BC-233C-4E6A-BBE7-5B28999705FD}"/>
      </w:docPartPr>
      <w:docPartBody>
        <w:p w:rsidR="00000000" w:rsidRDefault="000E3D39">
          <w:pPr>
            <w:pStyle w:val="EE319967E7F54AE9B91613334DBB25B4"/>
          </w:pPr>
          <w:r>
            <w:t>[Heading 1]</w:t>
          </w:r>
        </w:p>
      </w:docPartBody>
    </w:docPart>
    <w:docPart>
      <w:docPartPr>
        <w:name w:val="A4010901F1CF418898F075501E9BEBB9"/>
        <w:category>
          <w:name w:val="General"/>
          <w:gallery w:val="placeholder"/>
        </w:category>
        <w:types>
          <w:type w:val="bbPlcHdr"/>
        </w:types>
        <w:behaviors>
          <w:behavior w:val="content"/>
        </w:behaviors>
        <w:guid w:val="{96AED7F3-E4AC-4211-B902-F4A5A404CC0E}"/>
      </w:docPartPr>
      <w:docPartBody>
        <w:p w:rsidR="00000000" w:rsidRDefault="000E3D39">
          <w:pPr>
            <w:pStyle w:val="A4010901F1CF418898F075501E9BEBB9"/>
          </w:pPr>
          <w:r>
            <w:t>[The first two heading levels get their own paragraph, as shown here.  Headings 3, 4, and 5 are run-in headings used at the beginning of the paragraph.]</w:t>
          </w:r>
        </w:p>
      </w:docPartBody>
    </w:docPart>
    <w:docPart>
      <w:docPartPr>
        <w:name w:val="60AE1ECA984447F4BEA2328331576012"/>
        <w:category>
          <w:name w:val="General"/>
          <w:gallery w:val="placeholder"/>
        </w:category>
        <w:types>
          <w:type w:val="bbPlcHdr"/>
        </w:types>
        <w:behaviors>
          <w:behavior w:val="content"/>
        </w:behaviors>
        <w:guid w:val="{04D4E80B-3B0F-4CCA-AA7A-E008830E15D3}"/>
      </w:docPartPr>
      <w:docPartBody>
        <w:p w:rsidR="00000000" w:rsidRDefault="000E3D39">
          <w:pPr>
            <w:pStyle w:val="60AE1ECA984447F4BEA2328331576012"/>
          </w:pPr>
          <w:r w:rsidRPr="00C31D30">
            <w:t>[Heading 2]</w:t>
          </w:r>
        </w:p>
      </w:docPartBody>
    </w:docPart>
    <w:docPart>
      <w:docPartPr>
        <w:name w:val="6E886C6FCA53478BBA2298871F0C4C2E"/>
        <w:category>
          <w:name w:val="General"/>
          <w:gallery w:val="placeholder"/>
        </w:category>
        <w:types>
          <w:type w:val="bbPlcHdr"/>
        </w:types>
        <w:behaviors>
          <w:behavior w:val="content"/>
        </w:behaviors>
        <w:guid w:val="{8F1F5DED-3335-4108-A219-B430AD4B9CBB}"/>
      </w:docPartPr>
      <w:docPartBody>
        <w:p w:rsidR="00000000" w:rsidRDefault="000E3D39">
          <w:pPr>
            <w:pStyle w:val="6E886C6FCA53478BBA2298871F0C4C2E"/>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76F360595F5148409B46AB7E786F8F88"/>
        <w:category>
          <w:name w:val="General"/>
          <w:gallery w:val="placeholder"/>
        </w:category>
        <w:types>
          <w:type w:val="bbPlcHdr"/>
        </w:types>
        <w:behaviors>
          <w:behavior w:val="content"/>
        </w:behaviors>
        <w:guid w:val="{CF4BEF25-8F19-46FF-9E2F-D65279BD34E7}"/>
      </w:docPartPr>
      <w:docPartBody>
        <w:p w:rsidR="00000000" w:rsidRDefault="000E3D39">
          <w:pPr>
            <w:pStyle w:val="76F360595F5148409B46AB7E786F8F88"/>
          </w:pPr>
          <w:r w:rsidRPr="00C31D30">
            <w:t>[Heading 3]</w:t>
          </w:r>
        </w:p>
      </w:docPartBody>
    </w:docPart>
    <w:docPart>
      <w:docPartPr>
        <w:name w:val="0519462ED62D478BA384B4B8FF69AFC6"/>
        <w:category>
          <w:name w:val="General"/>
          <w:gallery w:val="placeholder"/>
        </w:category>
        <w:types>
          <w:type w:val="bbPlcHdr"/>
        </w:types>
        <w:behaviors>
          <w:behavior w:val="content"/>
        </w:behaviors>
        <w:guid w:val="{00CE93B0-C2EA-48F3-8A31-9A4676020FC7}"/>
      </w:docPartPr>
      <w:docPartBody>
        <w:p w:rsidR="00000000" w:rsidRDefault="000E3D39">
          <w:pPr>
            <w:pStyle w:val="0519462ED62D478BA384B4B8FF69AFC6"/>
          </w:pPr>
          <w:r>
            <w:t>[Include a period at the end of a run-in heading.  Note that you can include consecutive paragraphs with their own he</w:t>
          </w:r>
          <w:r>
            <w:t>adings, where appropriate.]</w:t>
          </w:r>
        </w:p>
      </w:docPartBody>
    </w:docPart>
    <w:docPart>
      <w:docPartPr>
        <w:name w:val="73682124B2DB4B39AAC12FEDB7B4A605"/>
        <w:category>
          <w:name w:val="General"/>
          <w:gallery w:val="placeholder"/>
        </w:category>
        <w:types>
          <w:type w:val="bbPlcHdr"/>
        </w:types>
        <w:behaviors>
          <w:behavior w:val="content"/>
        </w:behaviors>
        <w:guid w:val="{D28E8B1F-EDAD-42B3-B8F8-BA62521AE211}"/>
      </w:docPartPr>
      <w:docPartBody>
        <w:p w:rsidR="00000000" w:rsidRDefault="000E3D39">
          <w:pPr>
            <w:pStyle w:val="73682124B2DB4B39AAC12FEDB7B4A605"/>
          </w:pPr>
          <w:r w:rsidRPr="00C31D30">
            <w:t>[Heading 4]</w:t>
          </w:r>
        </w:p>
      </w:docPartBody>
    </w:docPart>
    <w:docPart>
      <w:docPartPr>
        <w:name w:val="6BA48ACC06234CE1963682434D4CEEAF"/>
        <w:category>
          <w:name w:val="General"/>
          <w:gallery w:val="placeholder"/>
        </w:category>
        <w:types>
          <w:type w:val="bbPlcHdr"/>
        </w:types>
        <w:behaviors>
          <w:behavior w:val="content"/>
        </w:behaviors>
        <w:guid w:val="{FE028190-7AAB-4E35-B209-CD9EC3653BAF}"/>
      </w:docPartPr>
      <w:docPartBody>
        <w:p w:rsidR="00000000" w:rsidRDefault="000E3D39">
          <w:pPr>
            <w:pStyle w:val="6BA48ACC06234CE1963682434D4CEEAF"/>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86AF0D7A0CB84597951E72AFCEF29930"/>
        <w:category>
          <w:name w:val="General"/>
          <w:gallery w:val="placeholder"/>
        </w:category>
        <w:types>
          <w:type w:val="bbPlcHdr"/>
        </w:types>
        <w:behaviors>
          <w:behavior w:val="content"/>
        </w:behaviors>
        <w:guid w:val="{00A0FE3D-D7A1-4DD9-B87A-6F1CBABFDC19}"/>
      </w:docPartPr>
      <w:docPartBody>
        <w:p w:rsidR="00000000" w:rsidRDefault="000E3D39">
          <w:pPr>
            <w:pStyle w:val="86AF0D7A0CB84597951E72AFCEF29930"/>
          </w:pPr>
          <w:r>
            <w:t>Last Name, Year</w:t>
          </w:r>
        </w:p>
      </w:docPartBody>
    </w:docPart>
    <w:docPart>
      <w:docPartPr>
        <w:name w:val="B9DEFE75B63540D8B8AE6D2EE14DAA4F"/>
        <w:category>
          <w:name w:val="General"/>
          <w:gallery w:val="placeholder"/>
        </w:category>
        <w:types>
          <w:type w:val="bbPlcHdr"/>
        </w:types>
        <w:behaviors>
          <w:behavior w:val="content"/>
        </w:behaviors>
        <w:guid w:val="{B531F9BC-A38B-441C-9F31-7B8EF1526F27}"/>
      </w:docPartPr>
      <w:docPartBody>
        <w:p w:rsidR="00000000" w:rsidRDefault="000E3D39">
          <w:pPr>
            <w:pStyle w:val="B9DEFE75B63540D8B8AE6D2EE14DAA4F"/>
          </w:pPr>
          <w:r w:rsidRPr="00C31D30">
            <w:t>[Heading 5]</w:t>
          </w:r>
        </w:p>
      </w:docPartBody>
    </w:docPart>
    <w:docPart>
      <w:docPartPr>
        <w:name w:val="0518C6E2F55F453B877B85F7EF6CABD7"/>
        <w:category>
          <w:name w:val="General"/>
          <w:gallery w:val="placeholder"/>
        </w:category>
        <w:types>
          <w:type w:val="bbPlcHdr"/>
        </w:types>
        <w:behaviors>
          <w:behavior w:val="content"/>
        </w:behaviors>
        <w:guid w:val="{6FDFFB83-EA9B-4255-928D-0398D1E23030}"/>
      </w:docPartPr>
      <w:docPartBody>
        <w:p w:rsidR="00000000" w:rsidRDefault="000E3D39">
          <w:pPr>
            <w:pStyle w:val="0518C6E2F55F453B877B85F7EF6CABD7"/>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55D9FDD9C43745898383EB01D82A406B"/>
        <w:category>
          <w:name w:val="General"/>
          <w:gallery w:val="placeholder"/>
        </w:category>
        <w:types>
          <w:type w:val="bbPlcHdr"/>
        </w:types>
        <w:behaviors>
          <w:behavior w:val="content"/>
        </w:behaviors>
        <w:guid w:val="{D377B2CE-EF85-49CE-B314-1F681FFDA1AF}"/>
      </w:docPartPr>
      <w:docPartBody>
        <w:p w:rsidR="00000000" w:rsidRDefault="000E3D39">
          <w:pPr>
            <w:pStyle w:val="55D9FDD9C43745898383EB01D82A406B"/>
          </w:pPr>
          <w:r>
            <w:t xml:space="preserve">Last </w:t>
          </w:r>
          <w:r>
            <w:t>Name, Year</w:t>
          </w:r>
        </w:p>
      </w:docPartBody>
    </w:docPart>
    <w:docPart>
      <w:docPartPr>
        <w:name w:val="10CDEBC090954CB28E436EBDAACB53A5"/>
        <w:category>
          <w:name w:val="General"/>
          <w:gallery w:val="placeholder"/>
        </w:category>
        <w:types>
          <w:type w:val="bbPlcHdr"/>
        </w:types>
        <w:behaviors>
          <w:behavior w:val="content"/>
        </w:behaviors>
        <w:guid w:val="{3A31D25C-0331-47E3-B41D-90D793BD22F1}"/>
      </w:docPartPr>
      <w:docPartBody>
        <w:p w:rsidR="00000000" w:rsidRDefault="000E3D39">
          <w:pPr>
            <w:pStyle w:val="10CDEBC090954CB28E436EBDAACB53A5"/>
          </w:pPr>
          <w:r>
            <w:t>Footnotes</w:t>
          </w:r>
        </w:p>
      </w:docPartBody>
    </w:docPart>
    <w:docPart>
      <w:docPartPr>
        <w:name w:val="A5A593F306CA45CBBA5CE9AC4CF9348F"/>
        <w:category>
          <w:name w:val="General"/>
          <w:gallery w:val="placeholder"/>
        </w:category>
        <w:types>
          <w:type w:val="bbPlcHdr"/>
        </w:types>
        <w:behaviors>
          <w:behavior w:val="content"/>
        </w:behaviors>
        <w:guid w:val="{87AA152F-1646-4F87-8853-62D669508F09}"/>
      </w:docPartPr>
      <w:docPartBody>
        <w:p w:rsidR="00000000" w:rsidRDefault="000E3D39">
          <w:pPr>
            <w:pStyle w:val="A5A593F306CA45CBBA5CE9AC4CF9348F"/>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67270DC8922940B9A363F7708149A7A7"/>
        <w:category>
          <w:name w:val="General"/>
          <w:gallery w:val="placeholder"/>
        </w:category>
        <w:types>
          <w:type w:val="bbPlcHdr"/>
        </w:types>
        <w:behaviors>
          <w:behavior w:val="content"/>
        </w:behaviors>
        <w:guid w:val="{3C189417-14AC-4986-8839-58F87783212C}"/>
      </w:docPartPr>
      <w:docPartBody>
        <w:p w:rsidR="00000000" w:rsidRDefault="000E3D39">
          <w:pPr>
            <w:pStyle w:val="67270DC8922940B9A363F7708149A7A7"/>
          </w:pPr>
          <w:r w:rsidRPr="00C0601E">
            <w:t>[Table Title]</w:t>
          </w:r>
        </w:p>
      </w:docPartBody>
    </w:docPart>
    <w:docPart>
      <w:docPartPr>
        <w:name w:val="B61EDBAB4C4E486A90A10C5C233DAF85"/>
        <w:category>
          <w:name w:val="General"/>
          <w:gallery w:val="placeholder"/>
        </w:category>
        <w:types>
          <w:type w:val="bbPlcHdr"/>
        </w:types>
        <w:behaviors>
          <w:behavior w:val="content"/>
        </w:behaviors>
        <w:guid w:val="{E231E2A6-0677-4B5A-88BF-4FEA4DC4F224}"/>
      </w:docPartPr>
      <w:docPartBody>
        <w:p w:rsidR="00000000" w:rsidRDefault="000E3D39">
          <w:pPr>
            <w:pStyle w:val="B61EDBAB4C4E486A90A10C5C233DAF85"/>
          </w:pPr>
          <w:r w:rsidRPr="00BF4184">
            <w:t>Column Head</w:t>
          </w:r>
        </w:p>
      </w:docPartBody>
    </w:docPart>
    <w:docPart>
      <w:docPartPr>
        <w:name w:val="C2979EA1E2B14477A67845A7A4A0FDB5"/>
        <w:category>
          <w:name w:val="General"/>
          <w:gallery w:val="placeholder"/>
        </w:category>
        <w:types>
          <w:type w:val="bbPlcHdr"/>
        </w:types>
        <w:behaviors>
          <w:behavior w:val="content"/>
        </w:behaviors>
        <w:guid w:val="{463D3654-6857-4DFD-B3EC-D09ECD2BA972}"/>
      </w:docPartPr>
      <w:docPartBody>
        <w:p w:rsidR="00000000" w:rsidRDefault="000E3D39">
          <w:pPr>
            <w:pStyle w:val="C2979EA1E2B14477A67845A7A4A0FDB5"/>
          </w:pPr>
          <w:r w:rsidRPr="00BF4184">
            <w:t>Column Head</w:t>
          </w:r>
        </w:p>
      </w:docPartBody>
    </w:docPart>
    <w:docPart>
      <w:docPartPr>
        <w:name w:val="39424623079D4122A48CF31721F08BA9"/>
        <w:category>
          <w:name w:val="General"/>
          <w:gallery w:val="placeholder"/>
        </w:category>
        <w:types>
          <w:type w:val="bbPlcHdr"/>
        </w:types>
        <w:behaviors>
          <w:behavior w:val="content"/>
        </w:behaviors>
        <w:guid w:val="{D13C8042-BE35-4F88-B239-F5AE05A9F5EB}"/>
      </w:docPartPr>
      <w:docPartBody>
        <w:p w:rsidR="00000000" w:rsidRDefault="000E3D39">
          <w:pPr>
            <w:pStyle w:val="39424623079D4122A48CF31721F08BA9"/>
          </w:pPr>
          <w:r w:rsidRPr="00BF4184">
            <w:t>Column Head</w:t>
          </w:r>
        </w:p>
      </w:docPartBody>
    </w:docPart>
    <w:docPart>
      <w:docPartPr>
        <w:name w:val="2C3FF8C3D2244CBDB37D68D3A7E03D0F"/>
        <w:category>
          <w:name w:val="General"/>
          <w:gallery w:val="placeholder"/>
        </w:category>
        <w:types>
          <w:type w:val="bbPlcHdr"/>
        </w:types>
        <w:behaviors>
          <w:behavior w:val="content"/>
        </w:behaviors>
        <w:guid w:val="{B5D02B1B-70DA-4CAD-B0A3-8B50DFC5B6FB}"/>
      </w:docPartPr>
      <w:docPartBody>
        <w:p w:rsidR="00000000" w:rsidRDefault="000E3D39">
          <w:pPr>
            <w:pStyle w:val="2C3FF8C3D2244CBDB37D68D3A7E03D0F"/>
          </w:pPr>
          <w:r w:rsidRPr="00BF4184">
            <w:t>Column Head</w:t>
          </w:r>
        </w:p>
      </w:docPartBody>
    </w:docPart>
    <w:docPart>
      <w:docPartPr>
        <w:name w:val="3CA64926D0D547F99CE22D848CE3DEA8"/>
        <w:category>
          <w:name w:val="General"/>
          <w:gallery w:val="placeholder"/>
        </w:category>
        <w:types>
          <w:type w:val="bbPlcHdr"/>
        </w:types>
        <w:behaviors>
          <w:behavior w:val="content"/>
        </w:behaviors>
        <w:guid w:val="{4B8678DA-8538-409E-A432-C699A7E22A1F}"/>
      </w:docPartPr>
      <w:docPartBody>
        <w:p w:rsidR="00000000" w:rsidRDefault="000E3D39">
          <w:pPr>
            <w:pStyle w:val="3CA64926D0D547F99CE22D848CE3DEA8"/>
          </w:pPr>
          <w:r w:rsidRPr="00BF4184">
            <w:t>Column Head</w:t>
          </w:r>
        </w:p>
      </w:docPartBody>
    </w:docPart>
    <w:docPart>
      <w:docPartPr>
        <w:name w:val="3B013B1B2343488EB9BAF704C1CE9DD9"/>
        <w:category>
          <w:name w:val="General"/>
          <w:gallery w:val="placeholder"/>
        </w:category>
        <w:types>
          <w:type w:val="bbPlcHdr"/>
        </w:types>
        <w:behaviors>
          <w:behavior w:val="content"/>
        </w:behaviors>
        <w:guid w:val="{F0337F5E-EA1A-4890-B645-DB162DE0FF09}"/>
      </w:docPartPr>
      <w:docPartBody>
        <w:p w:rsidR="00000000" w:rsidRDefault="000E3D39">
          <w:pPr>
            <w:pStyle w:val="3B013B1B2343488EB9BAF704C1CE9DD9"/>
          </w:pPr>
          <w:r w:rsidRPr="00BF4184">
            <w:t>Row Head</w:t>
          </w:r>
        </w:p>
      </w:docPartBody>
    </w:docPart>
    <w:docPart>
      <w:docPartPr>
        <w:name w:val="C5B9B3C3D8BF4178AE9113F9D7A54BF5"/>
        <w:category>
          <w:name w:val="General"/>
          <w:gallery w:val="placeholder"/>
        </w:category>
        <w:types>
          <w:type w:val="bbPlcHdr"/>
        </w:types>
        <w:behaviors>
          <w:behavior w:val="content"/>
        </w:behaviors>
        <w:guid w:val="{899A9199-EC77-486C-8768-B791EEFC0707}"/>
      </w:docPartPr>
      <w:docPartBody>
        <w:p w:rsidR="00000000" w:rsidRDefault="000E3D39">
          <w:pPr>
            <w:pStyle w:val="C5B9B3C3D8BF4178AE9113F9D7A54BF5"/>
          </w:pPr>
          <w:r w:rsidRPr="00BF4184">
            <w:t>123</w:t>
          </w:r>
        </w:p>
      </w:docPartBody>
    </w:docPart>
    <w:docPart>
      <w:docPartPr>
        <w:name w:val="5B3D69E37C974D78B99DC91CABB34112"/>
        <w:category>
          <w:name w:val="General"/>
          <w:gallery w:val="placeholder"/>
        </w:category>
        <w:types>
          <w:type w:val="bbPlcHdr"/>
        </w:types>
        <w:behaviors>
          <w:behavior w:val="content"/>
        </w:behaviors>
        <w:guid w:val="{E064DFE8-075D-4889-9EF5-65167B9BA166}"/>
      </w:docPartPr>
      <w:docPartBody>
        <w:p w:rsidR="00000000" w:rsidRDefault="000E3D39">
          <w:pPr>
            <w:pStyle w:val="5B3D69E37C974D78B99DC91CABB34112"/>
          </w:pPr>
          <w:r w:rsidRPr="00BF4184">
            <w:t>123</w:t>
          </w:r>
        </w:p>
      </w:docPartBody>
    </w:docPart>
    <w:docPart>
      <w:docPartPr>
        <w:name w:val="92503F890F8440AABDA48590E179C1ED"/>
        <w:category>
          <w:name w:val="General"/>
          <w:gallery w:val="placeholder"/>
        </w:category>
        <w:types>
          <w:type w:val="bbPlcHdr"/>
        </w:types>
        <w:behaviors>
          <w:behavior w:val="content"/>
        </w:behaviors>
        <w:guid w:val="{6F5D0B1C-1B13-4E94-A30A-31D5FA528EF2}"/>
      </w:docPartPr>
      <w:docPartBody>
        <w:p w:rsidR="00000000" w:rsidRDefault="000E3D39">
          <w:pPr>
            <w:pStyle w:val="92503F890F8440AABDA48590E179C1ED"/>
          </w:pPr>
          <w:r w:rsidRPr="00BF4184">
            <w:t>123</w:t>
          </w:r>
        </w:p>
      </w:docPartBody>
    </w:docPart>
    <w:docPart>
      <w:docPartPr>
        <w:name w:val="8A6A284B253E4B3580F301FF6158C280"/>
        <w:category>
          <w:name w:val="General"/>
          <w:gallery w:val="placeholder"/>
        </w:category>
        <w:types>
          <w:type w:val="bbPlcHdr"/>
        </w:types>
        <w:behaviors>
          <w:behavior w:val="content"/>
        </w:behaviors>
        <w:guid w:val="{E7CA8AA5-2391-4E0E-9824-1FC3768A72DC}"/>
      </w:docPartPr>
      <w:docPartBody>
        <w:p w:rsidR="00000000" w:rsidRDefault="000E3D39">
          <w:pPr>
            <w:pStyle w:val="8A6A284B253E4B3580F301FF6158C280"/>
          </w:pPr>
          <w:r w:rsidRPr="00BF4184">
            <w:t>123</w:t>
          </w:r>
        </w:p>
      </w:docPartBody>
    </w:docPart>
    <w:docPart>
      <w:docPartPr>
        <w:name w:val="1E4ADCDEC866481DB730216A5352513B"/>
        <w:category>
          <w:name w:val="General"/>
          <w:gallery w:val="placeholder"/>
        </w:category>
        <w:types>
          <w:type w:val="bbPlcHdr"/>
        </w:types>
        <w:behaviors>
          <w:behavior w:val="content"/>
        </w:behaviors>
        <w:guid w:val="{08CF60F5-4902-4124-A839-96AFF9C19A6C}"/>
      </w:docPartPr>
      <w:docPartBody>
        <w:p w:rsidR="00000000" w:rsidRDefault="000E3D39">
          <w:pPr>
            <w:pStyle w:val="1E4ADCDEC866481DB730216A5352513B"/>
          </w:pPr>
          <w:r w:rsidRPr="00BF4184">
            <w:t>Row Head</w:t>
          </w:r>
        </w:p>
      </w:docPartBody>
    </w:docPart>
    <w:docPart>
      <w:docPartPr>
        <w:name w:val="CDF362F0A83B4D699E8D7CDC0A5044C3"/>
        <w:category>
          <w:name w:val="General"/>
          <w:gallery w:val="placeholder"/>
        </w:category>
        <w:types>
          <w:type w:val="bbPlcHdr"/>
        </w:types>
        <w:behaviors>
          <w:behavior w:val="content"/>
        </w:behaviors>
        <w:guid w:val="{E61C4793-6348-4C29-AEA2-8BBD073A2B51}"/>
      </w:docPartPr>
      <w:docPartBody>
        <w:p w:rsidR="00000000" w:rsidRDefault="000E3D39">
          <w:pPr>
            <w:pStyle w:val="CDF362F0A83B4D699E8D7CDC0A5044C3"/>
          </w:pPr>
          <w:r w:rsidRPr="00BF4184">
            <w:t>456</w:t>
          </w:r>
        </w:p>
      </w:docPartBody>
    </w:docPart>
    <w:docPart>
      <w:docPartPr>
        <w:name w:val="7D593CB04DD34B429CBBA74DCC4338A3"/>
        <w:category>
          <w:name w:val="General"/>
          <w:gallery w:val="placeholder"/>
        </w:category>
        <w:types>
          <w:type w:val="bbPlcHdr"/>
        </w:types>
        <w:behaviors>
          <w:behavior w:val="content"/>
        </w:behaviors>
        <w:guid w:val="{3A84F1F8-AF3D-42C5-9739-AB82FC75E0C0}"/>
      </w:docPartPr>
      <w:docPartBody>
        <w:p w:rsidR="00000000" w:rsidRDefault="000E3D39">
          <w:pPr>
            <w:pStyle w:val="7D593CB04DD34B429CBBA74DCC4338A3"/>
          </w:pPr>
          <w:r w:rsidRPr="00BF4184">
            <w:t>456</w:t>
          </w:r>
        </w:p>
      </w:docPartBody>
    </w:docPart>
    <w:docPart>
      <w:docPartPr>
        <w:name w:val="457BA029E1E04AC3A00549E04276471C"/>
        <w:category>
          <w:name w:val="General"/>
          <w:gallery w:val="placeholder"/>
        </w:category>
        <w:types>
          <w:type w:val="bbPlcHdr"/>
        </w:types>
        <w:behaviors>
          <w:behavior w:val="content"/>
        </w:behaviors>
        <w:guid w:val="{C31FBDF7-66AB-4622-B361-8BB6FE530C22}"/>
      </w:docPartPr>
      <w:docPartBody>
        <w:p w:rsidR="00000000" w:rsidRDefault="000E3D39">
          <w:pPr>
            <w:pStyle w:val="457BA029E1E04AC3A00549E04276471C"/>
          </w:pPr>
          <w:r w:rsidRPr="00BF4184">
            <w:t>456</w:t>
          </w:r>
        </w:p>
      </w:docPartBody>
    </w:docPart>
    <w:docPart>
      <w:docPartPr>
        <w:name w:val="D73BCDC9BF044B05B1A74484DD16491C"/>
        <w:category>
          <w:name w:val="General"/>
          <w:gallery w:val="placeholder"/>
        </w:category>
        <w:types>
          <w:type w:val="bbPlcHdr"/>
        </w:types>
        <w:behaviors>
          <w:behavior w:val="content"/>
        </w:behaviors>
        <w:guid w:val="{62EC19F4-03BC-48FE-B992-651AC28C380C}"/>
      </w:docPartPr>
      <w:docPartBody>
        <w:p w:rsidR="00000000" w:rsidRDefault="000E3D39">
          <w:pPr>
            <w:pStyle w:val="D73BCDC9BF044B05B1A74484DD16491C"/>
          </w:pPr>
          <w:r w:rsidRPr="00BF4184">
            <w:t>456</w:t>
          </w:r>
        </w:p>
      </w:docPartBody>
    </w:docPart>
    <w:docPart>
      <w:docPartPr>
        <w:name w:val="B2035C12445D48A3AE9BAAB367D87473"/>
        <w:category>
          <w:name w:val="General"/>
          <w:gallery w:val="placeholder"/>
        </w:category>
        <w:types>
          <w:type w:val="bbPlcHdr"/>
        </w:types>
        <w:behaviors>
          <w:behavior w:val="content"/>
        </w:behaviors>
        <w:guid w:val="{FC7D99A1-7A11-467E-823F-1D3877A41872}"/>
      </w:docPartPr>
      <w:docPartBody>
        <w:p w:rsidR="00000000" w:rsidRDefault="000E3D39">
          <w:pPr>
            <w:pStyle w:val="B2035C12445D48A3AE9BAAB367D87473"/>
          </w:pPr>
          <w:r w:rsidRPr="00BF4184">
            <w:t>Row Head</w:t>
          </w:r>
        </w:p>
      </w:docPartBody>
    </w:docPart>
    <w:docPart>
      <w:docPartPr>
        <w:name w:val="79589BC7D5444E558D496A973A17C15F"/>
        <w:category>
          <w:name w:val="General"/>
          <w:gallery w:val="placeholder"/>
        </w:category>
        <w:types>
          <w:type w:val="bbPlcHdr"/>
        </w:types>
        <w:behaviors>
          <w:behavior w:val="content"/>
        </w:behaviors>
        <w:guid w:val="{89E91F06-D8F0-4F7E-9812-B83FDE2E21E4}"/>
      </w:docPartPr>
      <w:docPartBody>
        <w:p w:rsidR="00000000" w:rsidRDefault="000E3D39">
          <w:pPr>
            <w:pStyle w:val="79589BC7D5444E558D496A973A17C15F"/>
          </w:pPr>
          <w:r w:rsidRPr="00BF4184">
            <w:t>789</w:t>
          </w:r>
        </w:p>
      </w:docPartBody>
    </w:docPart>
    <w:docPart>
      <w:docPartPr>
        <w:name w:val="46A31FFAFC664049BBC88671AE54FDF1"/>
        <w:category>
          <w:name w:val="General"/>
          <w:gallery w:val="placeholder"/>
        </w:category>
        <w:types>
          <w:type w:val="bbPlcHdr"/>
        </w:types>
        <w:behaviors>
          <w:behavior w:val="content"/>
        </w:behaviors>
        <w:guid w:val="{0A89187A-5AB1-4DA5-8131-C14C9544014C}"/>
      </w:docPartPr>
      <w:docPartBody>
        <w:p w:rsidR="00000000" w:rsidRDefault="000E3D39">
          <w:pPr>
            <w:pStyle w:val="46A31FFAFC664049BBC88671AE54FDF1"/>
          </w:pPr>
          <w:r w:rsidRPr="00BF4184">
            <w:t>789</w:t>
          </w:r>
        </w:p>
      </w:docPartBody>
    </w:docPart>
    <w:docPart>
      <w:docPartPr>
        <w:name w:val="5AE144573BAA46C59170BABB97345356"/>
        <w:category>
          <w:name w:val="General"/>
          <w:gallery w:val="placeholder"/>
        </w:category>
        <w:types>
          <w:type w:val="bbPlcHdr"/>
        </w:types>
        <w:behaviors>
          <w:behavior w:val="content"/>
        </w:behaviors>
        <w:guid w:val="{0741A1D5-5F50-4F13-BFEA-8F7938C4BF9A}"/>
      </w:docPartPr>
      <w:docPartBody>
        <w:p w:rsidR="00000000" w:rsidRDefault="000E3D39">
          <w:pPr>
            <w:pStyle w:val="5AE144573BAA46C59170BABB97345356"/>
          </w:pPr>
          <w:r w:rsidRPr="00BF4184">
            <w:t>789</w:t>
          </w:r>
        </w:p>
      </w:docPartBody>
    </w:docPart>
    <w:docPart>
      <w:docPartPr>
        <w:name w:val="7EBCF0E225374F5D8F101BD26DA0380E"/>
        <w:category>
          <w:name w:val="General"/>
          <w:gallery w:val="placeholder"/>
        </w:category>
        <w:types>
          <w:type w:val="bbPlcHdr"/>
        </w:types>
        <w:behaviors>
          <w:behavior w:val="content"/>
        </w:behaviors>
        <w:guid w:val="{731AA024-5485-4224-A3F7-D7A47BCED2EE}"/>
      </w:docPartPr>
      <w:docPartBody>
        <w:p w:rsidR="00000000" w:rsidRDefault="000E3D39">
          <w:pPr>
            <w:pStyle w:val="7EBCF0E225374F5D8F101BD26DA0380E"/>
          </w:pPr>
          <w:r w:rsidRPr="00BF4184">
            <w:t>789</w:t>
          </w:r>
        </w:p>
      </w:docPartBody>
    </w:docPart>
    <w:docPart>
      <w:docPartPr>
        <w:name w:val="0F1F2E43046343FFB2FDAF4F0F1D9B01"/>
        <w:category>
          <w:name w:val="General"/>
          <w:gallery w:val="placeholder"/>
        </w:category>
        <w:types>
          <w:type w:val="bbPlcHdr"/>
        </w:types>
        <w:behaviors>
          <w:behavior w:val="content"/>
        </w:behaviors>
        <w:guid w:val="{0FD34DC5-DC51-41E3-AAB5-2AF112632C5C}"/>
      </w:docPartPr>
      <w:docPartBody>
        <w:p w:rsidR="00000000" w:rsidRDefault="000E3D39">
          <w:pPr>
            <w:pStyle w:val="0F1F2E43046343FFB2FDAF4F0F1D9B01"/>
          </w:pPr>
          <w:r w:rsidRPr="00BF4184">
            <w:t>Row Head</w:t>
          </w:r>
        </w:p>
      </w:docPartBody>
    </w:docPart>
    <w:docPart>
      <w:docPartPr>
        <w:name w:val="EC942BDCAAE847EEA18099A29699C45F"/>
        <w:category>
          <w:name w:val="General"/>
          <w:gallery w:val="placeholder"/>
        </w:category>
        <w:types>
          <w:type w:val="bbPlcHdr"/>
        </w:types>
        <w:behaviors>
          <w:behavior w:val="content"/>
        </w:behaviors>
        <w:guid w:val="{2CA8594B-B761-47A7-BC19-F2402717B0FA}"/>
      </w:docPartPr>
      <w:docPartBody>
        <w:p w:rsidR="00000000" w:rsidRDefault="000E3D39">
          <w:pPr>
            <w:pStyle w:val="EC942BDCAAE847EEA18099A29699C45F"/>
          </w:pPr>
          <w:r w:rsidRPr="00BF4184">
            <w:t>123</w:t>
          </w:r>
        </w:p>
      </w:docPartBody>
    </w:docPart>
    <w:docPart>
      <w:docPartPr>
        <w:name w:val="EFC3DD1BD8264EFB95F9960DB8A09E74"/>
        <w:category>
          <w:name w:val="General"/>
          <w:gallery w:val="placeholder"/>
        </w:category>
        <w:types>
          <w:type w:val="bbPlcHdr"/>
        </w:types>
        <w:behaviors>
          <w:behavior w:val="content"/>
        </w:behaviors>
        <w:guid w:val="{5AA36F49-BFD6-4B44-99BE-96CB11247BC2}"/>
      </w:docPartPr>
      <w:docPartBody>
        <w:p w:rsidR="00000000" w:rsidRDefault="000E3D39">
          <w:pPr>
            <w:pStyle w:val="EFC3DD1BD8264EFB95F9960DB8A09E74"/>
          </w:pPr>
          <w:r w:rsidRPr="00BF4184">
            <w:t>123</w:t>
          </w:r>
        </w:p>
      </w:docPartBody>
    </w:docPart>
    <w:docPart>
      <w:docPartPr>
        <w:name w:val="A38D50F669FE4D628DB953D74E8F6D70"/>
        <w:category>
          <w:name w:val="General"/>
          <w:gallery w:val="placeholder"/>
        </w:category>
        <w:types>
          <w:type w:val="bbPlcHdr"/>
        </w:types>
        <w:behaviors>
          <w:behavior w:val="content"/>
        </w:behaviors>
        <w:guid w:val="{1504E1C6-F8EB-4A26-80D7-611AD7AD8DF5}"/>
      </w:docPartPr>
      <w:docPartBody>
        <w:p w:rsidR="00000000" w:rsidRDefault="000E3D39">
          <w:pPr>
            <w:pStyle w:val="A38D50F669FE4D628DB953D74E8F6D70"/>
          </w:pPr>
          <w:r w:rsidRPr="00BF4184">
            <w:t>123</w:t>
          </w:r>
        </w:p>
      </w:docPartBody>
    </w:docPart>
    <w:docPart>
      <w:docPartPr>
        <w:name w:val="D10A520C810C4525811FA14943A0CB0C"/>
        <w:category>
          <w:name w:val="General"/>
          <w:gallery w:val="placeholder"/>
        </w:category>
        <w:types>
          <w:type w:val="bbPlcHdr"/>
        </w:types>
        <w:behaviors>
          <w:behavior w:val="content"/>
        </w:behaviors>
        <w:guid w:val="{D0DD07C5-616E-4FE0-A862-22A212CF9DDA}"/>
      </w:docPartPr>
      <w:docPartBody>
        <w:p w:rsidR="00000000" w:rsidRDefault="000E3D39">
          <w:pPr>
            <w:pStyle w:val="D10A520C810C4525811FA14943A0CB0C"/>
          </w:pPr>
          <w:r w:rsidRPr="00BF4184">
            <w:t>123</w:t>
          </w:r>
        </w:p>
      </w:docPartBody>
    </w:docPart>
    <w:docPart>
      <w:docPartPr>
        <w:name w:val="42BF128A1589496D98E980E0661F685B"/>
        <w:category>
          <w:name w:val="General"/>
          <w:gallery w:val="placeholder"/>
        </w:category>
        <w:types>
          <w:type w:val="bbPlcHdr"/>
        </w:types>
        <w:behaviors>
          <w:behavior w:val="content"/>
        </w:behaviors>
        <w:guid w:val="{EC606E43-33B1-498E-8A4B-9EBFDC7C9A96}"/>
      </w:docPartPr>
      <w:docPartBody>
        <w:p w:rsidR="00000000" w:rsidRDefault="000E3D39">
          <w:pPr>
            <w:pStyle w:val="42BF128A1589496D98E980E0661F685B"/>
          </w:pPr>
          <w:r w:rsidRPr="00BF4184">
            <w:t>Row Head</w:t>
          </w:r>
        </w:p>
      </w:docPartBody>
    </w:docPart>
    <w:docPart>
      <w:docPartPr>
        <w:name w:val="A5184123DD9F4B828AE55E8956DE46B3"/>
        <w:category>
          <w:name w:val="General"/>
          <w:gallery w:val="placeholder"/>
        </w:category>
        <w:types>
          <w:type w:val="bbPlcHdr"/>
        </w:types>
        <w:behaviors>
          <w:behavior w:val="content"/>
        </w:behaviors>
        <w:guid w:val="{C331BEE9-0768-4041-9E50-D7F3D209BE30}"/>
      </w:docPartPr>
      <w:docPartBody>
        <w:p w:rsidR="00000000" w:rsidRDefault="000E3D39">
          <w:pPr>
            <w:pStyle w:val="A5184123DD9F4B828AE55E8956DE46B3"/>
          </w:pPr>
          <w:r w:rsidRPr="00BF4184">
            <w:t>456</w:t>
          </w:r>
        </w:p>
      </w:docPartBody>
    </w:docPart>
    <w:docPart>
      <w:docPartPr>
        <w:name w:val="164FD8B7CB7F4F109E1922921EEA57B1"/>
        <w:category>
          <w:name w:val="General"/>
          <w:gallery w:val="placeholder"/>
        </w:category>
        <w:types>
          <w:type w:val="bbPlcHdr"/>
        </w:types>
        <w:behaviors>
          <w:behavior w:val="content"/>
        </w:behaviors>
        <w:guid w:val="{7765811C-8A02-4D93-834C-EA6CA3EEF0A5}"/>
      </w:docPartPr>
      <w:docPartBody>
        <w:p w:rsidR="00000000" w:rsidRDefault="000E3D39">
          <w:pPr>
            <w:pStyle w:val="164FD8B7CB7F4F109E1922921EEA57B1"/>
          </w:pPr>
          <w:r w:rsidRPr="00BF4184">
            <w:t>456</w:t>
          </w:r>
        </w:p>
      </w:docPartBody>
    </w:docPart>
    <w:docPart>
      <w:docPartPr>
        <w:name w:val="25FE3FC722934385AF5E933B3F324E02"/>
        <w:category>
          <w:name w:val="General"/>
          <w:gallery w:val="placeholder"/>
        </w:category>
        <w:types>
          <w:type w:val="bbPlcHdr"/>
        </w:types>
        <w:behaviors>
          <w:behavior w:val="content"/>
        </w:behaviors>
        <w:guid w:val="{47B7A76B-523C-4F65-83CE-37F81622EE1C}"/>
      </w:docPartPr>
      <w:docPartBody>
        <w:p w:rsidR="00000000" w:rsidRDefault="000E3D39">
          <w:pPr>
            <w:pStyle w:val="25FE3FC722934385AF5E933B3F324E02"/>
          </w:pPr>
          <w:r w:rsidRPr="00BF4184">
            <w:t>456</w:t>
          </w:r>
        </w:p>
      </w:docPartBody>
    </w:docPart>
    <w:docPart>
      <w:docPartPr>
        <w:name w:val="4E39B57029B745BDA721210E17B665C0"/>
        <w:category>
          <w:name w:val="General"/>
          <w:gallery w:val="placeholder"/>
        </w:category>
        <w:types>
          <w:type w:val="bbPlcHdr"/>
        </w:types>
        <w:behaviors>
          <w:behavior w:val="content"/>
        </w:behaviors>
        <w:guid w:val="{7C02F07C-7871-4E5A-B4EF-90241FA82FB7}"/>
      </w:docPartPr>
      <w:docPartBody>
        <w:p w:rsidR="00000000" w:rsidRDefault="000E3D39">
          <w:pPr>
            <w:pStyle w:val="4E39B57029B745BDA721210E17B665C0"/>
          </w:pPr>
          <w:r w:rsidRPr="00BF4184">
            <w:t>456</w:t>
          </w:r>
        </w:p>
      </w:docPartBody>
    </w:docPart>
    <w:docPart>
      <w:docPartPr>
        <w:name w:val="141B4ED3476E4D668F2DFED1AF88595C"/>
        <w:category>
          <w:name w:val="General"/>
          <w:gallery w:val="placeholder"/>
        </w:category>
        <w:types>
          <w:type w:val="bbPlcHdr"/>
        </w:types>
        <w:behaviors>
          <w:behavior w:val="content"/>
        </w:behaviors>
        <w:guid w:val="{D6787469-AA0D-4385-AD03-149A701D5802}"/>
      </w:docPartPr>
      <w:docPartBody>
        <w:p w:rsidR="00000000" w:rsidRDefault="000E3D39">
          <w:pPr>
            <w:pStyle w:val="141B4ED3476E4D668F2DFED1AF88595C"/>
          </w:pPr>
          <w:r w:rsidRPr="00BF4184">
            <w:t>Row Head</w:t>
          </w:r>
        </w:p>
      </w:docPartBody>
    </w:docPart>
    <w:docPart>
      <w:docPartPr>
        <w:name w:val="8CE78EE1C25B4964B420B56CFDCC6E68"/>
        <w:category>
          <w:name w:val="General"/>
          <w:gallery w:val="placeholder"/>
        </w:category>
        <w:types>
          <w:type w:val="bbPlcHdr"/>
        </w:types>
        <w:behaviors>
          <w:behavior w:val="content"/>
        </w:behaviors>
        <w:guid w:val="{DE45E23E-0FB4-419D-B1D5-E819A79472B4}"/>
      </w:docPartPr>
      <w:docPartBody>
        <w:p w:rsidR="00000000" w:rsidRDefault="000E3D39">
          <w:pPr>
            <w:pStyle w:val="8CE78EE1C25B4964B420B56CFDCC6E68"/>
          </w:pPr>
          <w:r w:rsidRPr="00BF4184">
            <w:t>789</w:t>
          </w:r>
        </w:p>
      </w:docPartBody>
    </w:docPart>
    <w:docPart>
      <w:docPartPr>
        <w:name w:val="E9DFAE4B4BBF44658B0F5E98976CC708"/>
        <w:category>
          <w:name w:val="General"/>
          <w:gallery w:val="placeholder"/>
        </w:category>
        <w:types>
          <w:type w:val="bbPlcHdr"/>
        </w:types>
        <w:behaviors>
          <w:behavior w:val="content"/>
        </w:behaviors>
        <w:guid w:val="{EFAC344C-A0B0-483E-B57E-D0AB96B5599C}"/>
      </w:docPartPr>
      <w:docPartBody>
        <w:p w:rsidR="00000000" w:rsidRDefault="000E3D39">
          <w:pPr>
            <w:pStyle w:val="E9DFAE4B4BBF44658B0F5E98976CC708"/>
          </w:pPr>
          <w:r w:rsidRPr="00BF4184">
            <w:t>789</w:t>
          </w:r>
        </w:p>
      </w:docPartBody>
    </w:docPart>
    <w:docPart>
      <w:docPartPr>
        <w:name w:val="379BA80ECA8F4FD285F361A11A7661EC"/>
        <w:category>
          <w:name w:val="General"/>
          <w:gallery w:val="placeholder"/>
        </w:category>
        <w:types>
          <w:type w:val="bbPlcHdr"/>
        </w:types>
        <w:behaviors>
          <w:behavior w:val="content"/>
        </w:behaviors>
        <w:guid w:val="{36B1D56D-84E9-447F-A85C-DCDE522D2BF4}"/>
      </w:docPartPr>
      <w:docPartBody>
        <w:p w:rsidR="00000000" w:rsidRDefault="000E3D39">
          <w:pPr>
            <w:pStyle w:val="379BA80ECA8F4FD285F361A11A7661EC"/>
          </w:pPr>
          <w:r w:rsidRPr="00BF4184">
            <w:t>789</w:t>
          </w:r>
        </w:p>
      </w:docPartBody>
    </w:docPart>
    <w:docPart>
      <w:docPartPr>
        <w:name w:val="BAA2CBFA06534CB48D1CC74CF107C48F"/>
        <w:category>
          <w:name w:val="General"/>
          <w:gallery w:val="placeholder"/>
        </w:category>
        <w:types>
          <w:type w:val="bbPlcHdr"/>
        </w:types>
        <w:behaviors>
          <w:behavior w:val="content"/>
        </w:behaviors>
        <w:guid w:val="{C99E04FB-3F51-40B7-8025-985DCF079383}"/>
      </w:docPartPr>
      <w:docPartBody>
        <w:p w:rsidR="00000000" w:rsidRDefault="000E3D39">
          <w:pPr>
            <w:pStyle w:val="BAA2CBFA06534CB48D1CC74CF107C48F"/>
          </w:pPr>
          <w:r w:rsidRPr="00BF4184">
            <w:t>789</w:t>
          </w:r>
        </w:p>
      </w:docPartBody>
    </w:docPart>
    <w:docPart>
      <w:docPartPr>
        <w:name w:val="07374F247764486B89160E7701DAF00F"/>
        <w:category>
          <w:name w:val="General"/>
          <w:gallery w:val="placeholder"/>
        </w:category>
        <w:types>
          <w:type w:val="bbPlcHdr"/>
        </w:types>
        <w:behaviors>
          <w:behavior w:val="content"/>
        </w:behaviors>
        <w:guid w:val="{EE189B64-BE09-42CB-8BB2-E06AD6284557}"/>
      </w:docPartPr>
      <w:docPartBody>
        <w:p w:rsidR="00000000" w:rsidRDefault="000E3D39">
          <w:pPr>
            <w:pStyle w:val="07374F247764486B89160E7701DAF00F"/>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4C785E6A23204430A951574DFDF54041"/>
        <w:category>
          <w:name w:val="General"/>
          <w:gallery w:val="placeholder"/>
        </w:category>
        <w:types>
          <w:type w:val="bbPlcHdr"/>
        </w:types>
        <w:behaviors>
          <w:behavior w:val="content"/>
        </w:behaviors>
        <w:guid w:val="{93753C23-19D2-46F1-91AA-8563349DDEA2}"/>
      </w:docPartPr>
      <w:docPartBody>
        <w:p w:rsidR="00000000" w:rsidRDefault="000E3D39">
          <w:pPr>
            <w:pStyle w:val="4C785E6A23204430A951574DFDF54041"/>
          </w:pPr>
          <w:r w:rsidRPr="005D3A03">
            <w:t>Figures title:</w:t>
          </w:r>
        </w:p>
      </w:docPartBody>
    </w:docPart>
    <w:docPart>
      <w:docPartPr>
        <w:name w:val="B574AA6054DE428CB13ED3720C3BC2FB"/>
        <w:category>
          <w:name w:val="General"/>
          <w:gallery w:val="placeholder"/>
        </w:category>
        <w:types>
          <w:type w:val="bbPlcHdr"/>
        </w:types>
        <w:behaviors>
          <w:behavior w:val="content"/>
        </w:behaviors>
        <w:guid w:val="{273FBEF1-5701-48E7-BD46-5F71385F65AF}"/>
      </w:docPartPr>
      <w:docPartBody>
        <w:p w:rsidR="00000000" w:rsidRDefault="000E3D39">
          <w:pPr>
            <w:pStyle w:val="B574AA6054DE428CB13ED3720C3BC2FB"/>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39"/>
    <w:rsid w:val="000E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9DEC5C57A4811A7621E204A00192C">
    <w:name w:val="0DC9DEC5C57A4811A7621E204A00192C"/>
  </w:style>
  <w:style w:type="paragraph" w:customStyle="1" w:styleId="F3C85F2716944477ACFE704824347B4B">
    <w:name w:val="F3C85F2716944477ACFE704824347B4B"/>
  </w:style>
  <w:style w:type="paragraph" w:customStyle="1" w:styleId="A0AC0A99032A4CEB9EB56704E0E09630">
    <w:name w:val="A0AC0A99032A4CEB9EB56704E0E09630"/>
  </w:style>
  <w:style w:type="paragraph" w:customStyle="1" w:styleId="95676D15D858475ABE1451322BD71FF0">
    <w:name w:val="95676D15D858475ABE1451322BD71FF0"/>
  </w:style>
  <w:style w:type="paragraph" w:customStyle="1" w:styleId="4D0B6B3905AA4826B4751F9223F14E88">
    <w:name w:val="4D0B6B3905AA4826B4751F9223F14E88"/>
  </w:style>
  <w:style w:type="paragraph" w:customStyle="1" w:styleId="1447BAFFD5584D278FF23B9B3BE8DBEE">
    <w:name w:val="1447BAFFD5584D278FF23B9B3BE8DBEE"/>
  </w:style>
  <w:style w:type="character" w:styleId="Emphasis">
    <w:name w:val="Emphasis"/>
    <w:basedOn w:val="DefaultParagraphFont"/>
    <w:uiPriority w:val="4"/>
    <w:unhideWhenUsed/>
    <w:qFormat/>
    <w:rPr>
      <w:i/>
      <w:iCs/>
    </w:rPr>
  </w:style>
  <w:style w:type="paragraph" w:customStyle="1" w:styleId="2AC6C856DF914F7FAF6CDE392F3DCB1E">
    <w:name w:val="2AC6C856DF914F7FAF6CDE392F3DCB1E"/>
  </w:style>
  <w:style w:type="paragraph" w:customStyle="1" w:styleId="B5C8C4D17E0B448F948A95193F9DD20B">
    <w:name w:val="B5C8C4D17E0B448F948A95193F9DD20B"/>
  </w:style>
  <w:style w:type="paragraph" w:customStyle="1" w:styleId="5CB1040AF706410BB1C6CE88F067BCD2">
    <w:name w:val="5CB1040AF706410BB1C6CE88F067BCD2"/>
  </w:style>
  <w:style w:type="paragraph" w:customStyle="1" w:styleId="43FF901BBDBC48638430FA9BDAC15E88">
    <w:name w:val="43FF901BBDBC48638430FA9BDAC15E88"/>
  </w:style>
  <w:style w:type="paragraph" w:customStyle="1" w:styleId="EE319967E7F54AE9B91613334DBB25B4">
    <w:name w:val="EE319967E7F54AE9B91613334DBB25B4"/>
  </w:style>
  <w:style w:type="paragraph" w:customStyle="1" w:styleId="A4010901F1CF418898F075501E9BEBB9">
    <w:name w:val="A4010901F1CF418898F075501E9BEBB9"/>
  </w:style>
  <w:style w:type="paragraph" w:customStyle="1" w:styleId="60AE1ECA984447F4BEA2328331576012">
    <w:name w:val="60AE1ECA984447F4BEA2328331576012"/>
  </w:style>
  <w:style w:type="paragraph" w:customStyle="1" w:styleId="6E886C6FCA53478BBA2298871F0C4C2E">
    <w:name w:val="6E886C6FCA53478BBA2298871F0C4C2E"/>
  </w:style>
  <w:style w:type="paragraph" w:customStyle="1" w:styleId="76F360595F5148409B46AB7E786F8F88">
    <w:name w:val="76F360595F5148409B46AB7E786F8F88"/>
  </w:style>
  <w:style w:type="paragraph" w:customStyle="1" w:styleId="0519462ED62D478BA384B4B8FF69AFC6">
    <w:name w:val="0519462ED62D478BA384B4B8FF69AFC6"/>
  </w:style>
  <w:style w:type="paragraph" w:customStyle="1" w:styleId="73682124B2DB4B39AAC12FEDB7B4A605">
    <w:name w:val="73682124B2DB4B39AAC12FEDB7B4A605"/>
  </w:style>
  <w:style w:type="paragraph" w:customStyle="1" w:styleId="6BA48ACC06234CE1963682434D4CEEAF">
    <w:name w:val="6BA48ACC06234CE1963682434D4CEEAF"/>
  </w:style>
  <w:style w:type="paragraph" w:customStyle="1" w:styleId="86AF0D7A0CB84597951E72AFCEF29930">
    <w:name w:val="86AF0D7A0CB84597951E72AFCEF29930"/>
  </w:style>
  <w:style w:type="paragraph" w:customStyle="1" w:styleId="B9DEFE75B63540D8B8AE6D2EE14DAA4F">
    <w:name w:val="B9DEFE75B63540D8B8AE6D2EE14DAA4F"/>
  </w:style>
  <w:style w:type="paragraph" w:customStyle="1" w:styleId="0518C6E2F55F453B877B85F7EF6CABD7">
    <w:name w:val="0518C6E2F55F453B877B85F7EF6CABD7"/>
  </w:style>
  <w:style w:type="paragraph" w:customStyle="1" w:styleId="55D9FDD9C43745898383EB01D82A406B">
    <w:name w:val="55D9FDD9C43745898383EB01D82A406B"/>
  </w:style>
  <w:style w:type="paragraph" w:customStyle="1" w:styleId="10CDEBC090954CB28E436EBDAACB53A5">
    <w:name w:val="10CDEBC090954CB28E436EBDAACB53A5"/>
  </w:style>
  <w:style w:type="paragraph" w:customStyle="1" w:styleId="A5A593F306CA45CBBA5CE9AC4CF9348F">
    <w:name w:val="A5A593F306CA45CBBA5CE9AC4CF9348F"/>
  </w:style>
  <w:style w:type="paragraph" w:customStyle="1" w:styleId="67270DC8922940B9A363F7708149A7A7">
    <w:name w:val="67270DC8922940B9A363F7708149A7A7"/>
  </w:style>
  <w:style w:type="paragraph" w:customStyle="1" w:styleId="B61EDBAB4C4E486A90A10C5C233DAF85">
    <w:name w:val="B61EDBAB4C4E486A90A10C5C233DAF85"/>
  </w:style>
  <w:style w:type="paragraph" w:customStyle="1" w:styleId="C2979EA1E2B14477A67845A7A4A0FDB5">
    <w:name w:val="C2979EA1E2B14477A67845A7A4A0FDB5"/>
  </w:style>
  <w:style w:type="paragraph" w:customStyle="1" w:styleId="39424623079D4122A48CF31721F08BA9">
    <w:name w:val="39424623079D4122A48CF31721F08BA9"/>
  </w:style>
  <w:style w:type="paragraph" w:customStyle="1" w:styleId="2C3FF8C3D2244CBDB37D68D3A7E03D0F">
    <w:name w:val="2C3FF8C3D2244CBDB37D68D3A7E03D0F"/>
  </w:style>
  <w:style w:type="paragraph" w:customStyle="1" w:styleId="3CA64926D0D547F99CE22D848CE3DEA8">
    <w:name w:val="3CA64926D0D547F99CE22D848CE3DEA8"/>
  </w:style>
  <w:style w:type="paragraph" w:customStyle="1" w:styleId="3B013B1B2343488EB9BAF704C1CE9DD9">
    <w:name w:val="3B013B1B2343488EB9BAF704C1CE9DD9"/>
  </w:style>
  <w:style w:type="paragraph" w:customStyle="1" w:styleId="C5B9B3C3D8BF4178AE9113F9D7A54BF5">
    <w:name w:val="C5B9B3C3D8BF4178AE9113F9D7A54BF5"/>
  </w:style>
  <w:style w:type="paragraph" w:customStyle="1" w:styleId="5B3D69E37C974D78B99DC91CABB34112">
    <w:name w:val="5B3D69E37C974D78B99DC91CABB34112"/>
  </w:style>
  <w:style w:type="paragraph" w:customStyle="1" w:styleId="92503F890F8440AABDA48590E179C1ED">
    <w:name w:val="92503F890F8440AABDA48590E179C1ED"/>
  </w:style>
  <w:style w:type="paragraph" w:customStyle="1" w:styleId="8A6A284B253E4B3580F301FF6158C280">
    <w:name w:val="8A6A284B253E4B3580F301FF6158C280"/>
  </w:style>
  <w:style w:type="paragraph" w:customStyle="1" w:styleId="1E4ADCDEC866481DB730216A5352513B">
    <w:name w:val="1E4ADCDEC866481DB730216A5352513B"/>
  </w:style>
  <w:style w:type="paragraph" w:customStyle="1" w:styleId="CDF362F0A83B4D699E8D7CDC0A5044C3">
    <w:name w:val="CDF362F0A83B4D699E8D7CDC0A5044C3"/>
  </w:style>
  <w:style w:type="paragraph" w:customStyle="1" w:styleId="7D593CB04DD34B429CBBA74DCC4338A3">
    <w:name w:val="7D593CB04DD34B429CBBA74DCC4338A3"/>
  </w:style>
  <w:style w:type="paragraph" w:customStyle="1" w:styleId="457BA029E1E04AC3A00549E04276471C">
    <w:name w:val="457BA029E1E04AC3A00549E04276471C"/>
  </w:style>
  <w:style w:type="paragraph" w:customStyle="1" w:styleId="D73BCDC9BF044B05B1A74484DD16491C">
    <w:name w:val="D73BCDC9BF044B05B1A74484DD16491C"/>
  </w:style>
  <w:style w:type="paragraph" w:customStyle="1" w:styleId="B2035C12445D48A3AE9BAAB367D87473">
    <w:name w:val="B2035C12445D48A3AE9BAAB367D87473"/>
  </w:style>
  <w:style w:type="paragraph" w:customStyle="1" w:styleId="79589BC7D5444E558D496A973A17C15F">
    <w:name w:val="79589BC7D5444E558D496A973A17C15F"/>
  </w:style>
  <w:style w:type="paragraph" w:customStyle="1" w:styleId="46A31FFAFC664049BBC88671AE54FDF1">
    <w:name w:val="46A31FFAFC664049BBC88671AE54FDF1"/>
  </w:style>
  <w:style w:type="paragraph" w:customStyle="1" w:styleId="5AE144573BAA46C59170BABB97345356">
    <w:name w:val="5AE144573BAA46C59170BABB97345356"/>
  </w:style>
  <w:style w:type="paragraph" w:customStyle="1" w:styleId="7EBCF0E225374F5D8F101BD26DA0380E">
    <w:name w:val="7EBCF0E225374F5D8F101BD26DA0380E"/>
  </w:style>
  <w:style w:type="paragraph" w:customStyle="1" w:styleId="0F1F2E43046343FFB2FDAF4F0F1D9B01">
    <w:name w:val="0F1F2E43046343FFB2FDAF4F0F1D9B01"/>
  </w:style>
  <w:style w:type="paragraph" w:customStyle="1" w:styleId="EC942BDCAAE847EEA18099A29699C45F">
    <w:name w:val="EC942BDCAAE847EEA18099A29699C45F"/>
  </w:style>
  <w:style w:type="paragraph" w:customStyle="1" w:styleId="EFC3DD1BD8264EFB95F9960DB8A09E74">
    <w:name w:val="EFC3DD1BD8264EFB95F9960DB8A09E74"/>
  </w:style>
  <w:style w:type="paragraph" w:customStyle="1" w:styleId="A38D50F669FE4D628DB953D74E8F6D70">
    <w:name w:val="A38D50F669FE4D628DB953D74E8F6D70"/>
  </w:style>
  <w:style w:type="paragraph" w:customStyle="1" w:styleId="D10A520C810C4525811FA14943A0CB0C">
    <w:name w:val="D10A520C810C4525811FA14943A0CB0C"/>
  </w:style>
  <w:style w:type="paragraph" w:customStyle="1" w:styleId="42BF128A1589496D98E980E0661F685B">
    <w:name w:val="42BF128A1589496D98E980E0661F685B"/>
  </w:style>
  <w:style w:type="paragraph" w:customStyle="1" w:styleId="A5184123DD9F4B828AE55E8956DE46B3">
    <w:name w:val="A5184123DD9F4B828AE55E8956DE46B3"/>
  </w:style>
  <w:style w:type="paragraph" w:customStyle="1" w:styleId="164FD8B7CB7F4F109E1922921EEA57B1">
    <w:name w:val="164FD8B7CB7F4F109E1922921EEA57B1"/>
  </w:style>
  <w:style w:type="paragraph" w:customStyle="1" w:styleId="25FE3FC722934385AF5E933B3F324E02">
    <w:name w:val="25FE3FC722934385AF5E933B3F324E02"/>
  </w:style>
  <w:style w:type="paragraph" w:customStyle="1" w:styleId="4E39B57029B745BDA721210E17B665C0">
    <w:name w:val="4E39B57029B745BDA721210E17B665C0"/>
  </w:style>
  <w:style w:type="paragraph" w:customStyle="1" w:styleId="141B4ED3476E4D668F2DFED1AF88595C">
    <w:name w:val="141B4ED3476E4D668F2DFED1AF88595C"/>
  </w:style>
  <w:style w:type="paragraph" w:customStyle="1" w:styleId="8CE78EE1C25B4964B420B56CFDCC6E68">
    <w:name w:val="8CE78EE1C25B4964B420B56CFDCC6E68"/>
  </w:style>
  <w:style w:type="paragraph" w:customStyle="1" w:styleId="E9DFAE4B4BBF44658B0F5E98976CC708">
    <w:name w:val="E9DFAE4B4BBF44658B0F5E98976CC708"/>
  </w:style>
  <w:style w:type="paragraph" w:customStyle="1" w:styleId="379BA80ECA8F4FD285F361A11A7661EC">
    <w:name w:val="379BA80ECA8F4FD285F361A11A7661EC"/>
  </w:style>
  <w:style w:type="paragraph" w:customStyle="1" w:styleId="BAA2CBFA06534CB48D1CC74CF107C48F">
    <w:name w:val="BAA2CBFA06534CB48D1CC74CF107C48F"/>
  </w:style>
  <w:style w:type="paragraph" w:customStyle="1" w:styleId="07374F247764486B89160E7701DAF00F">
    <w:name w:val="07374F247764486B89160E7701DAF00F"/>
  </w:style>
  <w:style w:type="paragraph" w:customStyle="1" w:styleId="4C785E6A23204430A951574DFDF54041">
    <w:name w:val="4C785E6A23204430A951574DFDF54041"/>
  </w:style>
  <w:style w:type="paragraph" w:customStyle="1" w:styleId="B574AA6054DE428CB13ED3720C3BC2FB">
    <w:name w:val="B574AA6054DE428CB13ED3720C3BC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661F10D7-328E-4A16-844C-2FFF1E62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 Sangole</dc:creator>
  <cp:keywords/>
  <dc:description/>
  <cp:lastModifiedBy>Rahul J Sangole</cp:lastModifiedBy>
  <cp:revision>1</cp:revision>
  <dcterms:created xsi:type="dcterms:W3CDTF">2018-05-07T19:55:00Z</dcterms:created>
  <dcterms:modified xsi:type="dcterms:W3CDTF">2018-05-07T19:56:00Z</dcterms:modified>
</cp:coreProperties>
</file>